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一级分类接口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Url：home/itemCat/subnav.html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Data：16个商品类别(item_cat)的id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二级分类接口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Url：home/itemCat/subnavTwo.html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Data：每个商品类别(item_cat)的id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广告列表接口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Url：home/content/shuffling.html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Data：大广告(content_category)id(89)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下栏广告接口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Url：home/content/minAD.html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Data：小广告(content_category)的id(90)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信息栏接口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Url：home/content/news.html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Data：信息栏(content_category)的id(91)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秒杀接口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Url：home/secondsKill/items.html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Data：随机四个商品(item)的id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BB28F"/>
    <w:multiLevelType w:val="singleLevel"/>
    <w:tmpl w:val="DD3BB2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A25AD"/>
    <w:rsid w:val="03920506"/>
    <w:rsid w:val="07761B2D"/>
    <w:rsid w:val="0F49607B"/>
    <w:rsid w:val="13035236"/>
    <w:rsid w:val="17A156F4"/>
    <w:rsid w:val="1B616013"/>
    <w:rsid w:val="1DDF654B"/>
    <w:rsid w:val="22F93511"/>
    <w:rsid w:val="265B5C70"/>
    <w:rsid w:val="38511FE6"/>
    <w:rsid w:val="48F2088B"/>
    <w:rsid w:val="576763D0"/>
    <w:rsid w:val="58FC31B5"/>
    <w:rsid w:val="5A28309C"/>
    <w:rsid w:val="61303201"/>
    <w:rsid w:val="65925084"/>
    <w:rsid w:val="6E4A402F"/>
    <w:rsid w:val="7044566D"/>
    <w:rsid w:val="77E77C0A"/>
    <w:rsid w:val="77E86B67"/>
    <w:rsid w:val="78D32895"/>
    <w:rsid w:val="792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澎仔</dc:creator>
  <cp:lastModifiedBy>鳓·耱</cp:lastModifiedBy>
  <dcterms:modified xsi:type="dcterms:W3CDTF">2019-01-07T09:36:33Z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